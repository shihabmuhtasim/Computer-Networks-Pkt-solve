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18414AD4" w:rsidR="002E0346" w:rsidRPr="00226CE7" w:rsidRDefault="00226CE7" w:rsidP="005939AB">
            <w:pPr>
              <w:pStyle w:val="ConfigWindow"/>
              <w:rPr>
                <w:color w:val="FF0000"/>
                <w:sz w:val="20"/>
                <w:szCs w:val="20"/>
              </w:rPr>
            </w:pPr>
            <w:r w:rsidRPr="00226CE7">
              <w:rPr>
                <w:color w:val="000000" w:themeColor="text1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2555EE0" w:rsidR="002E0346" w:rsidRPr="00226CE7" w:rsidRDefault="00226CE7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226CE7"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1B66C064" w:rsidR="002E0346" w:rsidRPr="00226CE7" w:rsidRDefault="00226CE7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226CE7"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2475C8" w:rsidRDefault="002E0346" w:rsidP="002E0346">
            <w:pPr>
              <w:pStyle w:val="TableText"/>
              <w:rPr>
                <w:color w:val="000000" w:themeColor="text1"/>
              </w:rPr>
            </w:pPr>
            <w:r w:rsidRPr="002475C8">
              <w:rPr>
                <w:color w:val="000000" w:themeColor="text1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03BD121" w:rsidR="002E0346" w:rsidRPr="002475C8" w:rsidRDefault="002475C8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475C8">
              <w:rPr>
                <w:color w:val="000000" w:themeColor="text1"/>
                <w:sz w:val="20"/>
                <w:szCs w:val="20"/>
              </w:rPr>
              <w:t>2001:DB8:1:1::2</w:t>
            </w:r>
            <w:r>
              <w:rPr>
                <w:color w:val="000000" w:themeColor="text1"/>
                <w:sz w:val="20"/>
                <w:szCs w:val="20"/>
              </w:rP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F9F45FA" w:rsidR="002E0346" w:rsidRPr="002475C8" w:rsidRDefault="002475C8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2475C8"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665FF40" w:rsidR="002E0346" w:rsidRPr="00571A7F" w:rsidRDefault="00571A7F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71A7F">
              <w:rPr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1E9E3172" w:rsidR="002E0346" w:rsidRPr="00571A7F" w:rsidRDefault="00571A7F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571A7F"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34A39638" w:rsidR="002E0346" w:rsidRPr="00571A7F" w:rsidRDefault="00571A7F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571A7F"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4E44D83" w:rsidR="002E0346" w:rsidRPr="002475C8" w:rsidRDefault="002475C8" w:rsidP="005939AB">
            <w:pPr>
              <w:pStyle w:val="ConfigWindow"/>
              <w:rPr>
                <w:color w:val="auto"/>
                <w:sz w:val="20"/>
                <w:szCs w:val="20"/>
              </w:rPr>
            </w:pPr>
            <w:r w:rsidRPr="002475C8">
              <w:rPr>
                <w:color w:val="000000" w:themeColor="text1"/>
                <w:sz w:val="20"/>
                <w:szCs w:val="20"/>
              </w:rPr>
              <w:t>2001:DB8:1:4::2</w:t>
            </w:r>
            <w:r>
              <w:rPr>
                <w:color w:val="000000" w:themeColor="text1"/>
                <w:sz w:val="20"/>
                <w:szCs w:val="20"/>
              </w:rP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00502A05" w:rsidR="002E0346" w:rsidRPr="00917721" w:rsidRDefault="002475C8" w:rsidP="005939AB">
            <w:pPr>
              <w:pStyle w:val="ConfigWindow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0394D">
              <w:rPr>
                <w:color w:val="000000" w:themeColor="text1"/>
                <w:sz w:val="20"/>
                <w:szCs w:val="20"/>
              </w:rPr>
              <w:t>FE80::3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D9F10D5" w14:textId="7EF05359" w:rsidR="00571A7F" w:rsidRPr="00165970" w:rsidRDefault="00571A7F" w:rsidP="00571A7F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proofErr w:type="spellStart"/>
      <w:r w:rsidRPr="00165970">
        <w:rPr>
          <w:b/>
          <w:bCs/>
        </w:rPr>
        <w:t>tracert</w:t>
      </w:r>
      <w:proofErr w:type="spellEnd"/>
      <w:r w:rsidRPr="00165970">
        <w:rPr>
          <w:b/>
          <w:bCs/>
        </w:rPr>
        <w:t xml:space="preserve"> 10.10.1.18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1BC08614" w:rsidR="0093296A" w:rsidRDefault="00571A7F" w:rsidP="0093296A">
      <w:pPr>
        <w:pStyle w:val="AnswerLineL50"/>
      </w:pPr>
      <w:r w:rsidRPr="00571A7F">
        <w:rPr>
          <w:color w:val="000000" w:themeColor="text1"/>
        </w:rPr>
        <w:t>The default gateway of PC1 which is the entering port of R1 router: 10.10.1.97</w:t>
      </w:r>
      <w:r w:rsidR="0093296A">
        <w:t>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4209A53E" w14:textId="00D29B9F" w:rsidR="0023637D" w:rsidRPr="00165970" w:rsidRDefault="0023637D" w:rsidP="0023637D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proofErr w:type="spellStart"/>
      <w:r w:rsidRPr="00165970">
        <w:rPr>
          <w:b/>
          <w:bCs/>
        </w:rPr>
        <w:t>tracert</w:t>
      </w:r>
      <w:proofErr w:type="spellEnd"/>
      <w:r w:rsidRPr="00165970">
        <w:rPr>
          <w:b/>
          <w:bCs/>
        </w:rPr>
        <w:t xml:space="preserve"> 10.10.1.98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6E928E29" w:rsidR="0093296A" w:rsidRDefault="0093296A" w:rsidP="0093296A">
      <w:pPr>
        <w:pStyle w:val="AnswerLineL50"/>
      </w:pPr>
      <w:r>
        <w:t>T</w:t>
      </w:r>
      <w:r w:rsidR="0023637D" w:rsidRPr="0023637D">
        <w:rPr>
          <w:color w:val="000000" w:themeColor="text1"/>
        </w:rPr>
        <w:t xml:space="preserve"> </w:t>
      </w:r>
      <w:r w:rsidR="0023637D" w:rsidRPr="00571A7F">
        <w:rPr>
          <w:color w:val="000000" w:themeColor="text1"/>
        </w:rPr>
        <w:t>The default gateway of PC</w:t>
      </w:r>
      <w:r w:rsidR="0023637D">
        <w:rPr>
          <w:color w:val="000000" w:themeColor="text1"/>
        </w:rPr>
        <w:t>3</w:t>
      </w:r>
      <w:r w:rsidR="0023637D" w:rsidRPr="00571A7F">
        <w:rPr>
          <w:color w:val="000000" w:themeColor="text1"/>
        </w:rPr>
        <w:t xml:space="preserve"> which is the entering port of R</w:t>
      </w:r>
      <w:r w:rsidR="0023637D">
        <w:rPr>
          <w:color w:val="000000" w:themeColor="text1"/>
        </w:rPr>
        <w:t>3</w:t>
      </w:r>
      <w:r w:rsidR="0023637D" w:rsidRPr="00571A7F">
        <w:rPr>
          <w:color w:val="000000" w:themeColor="text1"/>
        </w:rPr>
        <w:t xml:space="preserve"> </w:t>
      </w:r>
      <w:proofErr w:type="gramStart"/>
      <w:r w:rsidR="0023637D" w:rsidRPr="00571A7F">
        <w:rPr>
          <w:color w:val="000000" w:themeColor="text1"/>
        </w:rPr>
        <w:t>router:</w:t>
      </w:r>
      <w:r>
        <w:t>n</w:t>
      </w:r>
      <w:proofErr w:type="gramEnd"/>
      <w:r w:rsidR="0023637D" w:rsidRPr="00226CE7">
        <w:rPr>
          <w:color w:val="000000" w:themeColor="text1"/>
          <w:szCs w:val="20"/>
        </w:rPr>
        <w:t>10.10.1.</w:t>
      </w:r>
      <w:r w:rsidR="00165970">
        <w:rPr>
          <w:color w:val="000000" w:themeColor="text1"/>
          <w:szCs w:val="20"/>
        </w:rPr>
        <w:t>17</w:t>
      </w:r>
      <w:r>
        <w:t>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3B27DDA1" w14:textId="16988E41" w:rsidR="00FF2BDF" w:rsidRDefault="00165970" w:rsidP="00165970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r w:rsidRPr="00165970">
        <w:rPr>
          <w:b/>
          <w:bCs/>
        </w:rPr>
        <w:t>Cisco</w:t>
      </w:r>
    </w:p>
    <w:p w14:paraId="3753681D" w14:textId="15CDE360" w:rsidR="00FF2BDF" w:rsidRDefault="00165970" w:rsidP="00165970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proofErr w:type="spellStart"/>
      <w:r w:rsidRPr="00165970">
        <w:rPr>
          <w:b/>
          <w:bCs/>
        </w:rPr>
        <w:t>en</w:t>
      </w:r>
      <w:proofErr w:type="spellEnd"/>
    </w:p>
    <w:p w14:paraId="3E5660A9" w14:textId="036E3E29" w:rsidR="00165970" w:rsidRPr="00165970" w:rsidRDefault="00165970" w:rsidP="00165970">
      <w:pPr>
        <w:pStyle w:val="SubStepAlpha"/>
        <w:numPr>
          <w:ilvl w:val="0"/>
          <w:numId w:val="0"/>
        </w:numPr>
        <w:spacing w:before="0"/>
        <w:ind w:left="720"/>
        <w:rPr>
          <w:b/>
          <w:bCs/>
        </w:rPr>
      </w:pPr>
      <w:r w:rsidRPr="00165970">
        <w:rPr>
          <w:b/>
          <w:bCs/>
        </w:rPr>
        <w:t>class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7DC9A923" w14:textId="42FEB819" w:rsidR="0093296A" w:rsidRDefault="00E31A44" w:rsidP="00165970">
      <w:pPr>
        <w:pStyle w:val="BodyTextL50"/>
        <w:spacing w:before="0"/>
      </w:pPr>
      <w:r>
        <w:t>What is the other?</w:t>
      </w:r>
      <w:r w:rsidR="00165970">
        <w:t xml:space="preserve"> </w:t>
      </w:r>
      <w:r w:rsidR="0093296A">
        <w:t>Type your answers here.</w:t>
      </w:r>
    </w:p>
    <w:p w14:paraId="549B568E" w14:textId="4354566B" w:rsidR="00165970" w:rsidRPr="00165970" w:rsidRDefault="00165970" w:rsidP="00165970">
      <w:pPr>
        <w:pStyle w:val="BodyTextL50"/>
        <w:spacing w:before="0"/>
        <w:rPr>
          <w:b/>
          <w:bCs/>
        </w:rPr>
      </w:pPr>
      <w:r w:rsidRPr="00165970">
        <w:rPr>
          <w:b/>
          <w:bCs/>
        </w:rPr>
        <w:t>Serial0/0/1: 10.10.1.6 (This is on the external port of R1)</w:t>
      </w:r>
    </w:p>
    <w:p w14:paraId="0A8B64E9" w14:textId="77777777" w:rsidR="00165970" w:rsidRDefault="00165970" w:rsidP="00165970">
      <w:pPr>
        <w:pStyle w:val="BodyTextL50"/>
        <w:spacing w:before="0"/>
      </w:pP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5D52BAD6" w14:textId="4C658925" w:rsidR="00165970" w:rsidRDefault="00165970" w:rsidP="0093296A">
      <w:pPr>
        <w:pStyle w:val="BodyTextL50"/>
      </w:pPr>
      <w:r>
        <w:t>IPV4 connections:</w:t>
      </w:r>
    </w:p>
    <w:p w14:paraId="0CBA0DD7" w14:textId="60DE8FFA" w:rsidR="00165970" w:rsidRPr="000C1BC4" w:rsidRDefault="00165970" w:rsidP="0093296A">
      <w:pPr>
        <w:pStyle w:val="BodyTextL50"/>
        <w:rPr>
          <w:b/>
          <w:bCs/>
          <w:color w:val="000000" w:themeColor="text1"/>
        </w:rPr>
      </w:pPr>
      <w:r w:rsidRPr="000C1BC4">
        <w:rPr>
          <w:b/>
          <w:bCs/>
          <w:color w:val="000000" w:themeColor="text1"/>
        </w:rPr>
        <w:t>C 10.10.1.4/30 is directly connected, Serial0/0/1</w:t>
      </w:r>
    </w:p>
    <w:p w14:paraId="6451A800" w14:textId="6100CCCD" w:rsidR="00165970" w:rsidRPr="000C1BC4" w:rsidRDefault="00165970" w:rsidP="0093296A">
      <w:pPr>
        <w:pStyle w:val="BodyTextL50"/>
        <w:rPr>
          <w:b/>
          <w:bCs/>
          <w:color w:val="000000" w:themeColor="text1"/>
        </w:rPr>
      </w:pPr>
      <w:r w:rsidRPr="000C1BC4">
        <w:rPr>
          <w:b/>
          <w:bCs/>
          <w:color w:val="000000" w:themeColor="text1"/>
        </w:rPr>
        <w:lastRenderedPageBreak/>
        <w:t>C 10.10.1.96/27 is directly connected, GigabitEthernet0/1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2B547237" w14:textId="43DE2E49" w:rsidR="00FF2BDF" w:rsidRPr="00FF2BDF" w:rsidRDefault="00FF2BDF" w:rsidP="00FF2BD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proofErr w:type="gramStart"/>
      <w:r w:rsidRPr="00FF2BDF">
        <w:rPr>
          <w:b/>
          <w:bCs/>
        </w:rPr>
        <w:t>f)For</w:t>
      </w:r>
      <w:proofErr w:type="gramEnd"/>
      <w:r w:rsidRPr="00FF2BDF">
        <w:rPr>
          <w:b/>
          <w:bCs/>
        </w:rPr>
        <w:t xml:space="preserve"> R3: Serial0/0/1 10.10.1.10, GigabitEthernet0/1 10.10.1.17; g)</w:t>
      </w:r>
    </w:p>
    <w:p w14:paraId="7BB4AC01" w14:textId="1462E320" w:rsidR="00FF2BDF" w:rsidRPr="00FF2BDF" w:rsidRDefault="00FF2BDF" w:rsidP="00FF2BD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 w:rsidRPr="00FF2BDF">
        <w:rPr>
          <w:b/>
          <w:bCs/>
        </w:rPr>
        <w:t>g) C 10.10.1.8/30 is directly connected, Serial0/0/1, C 10.10.1.16/28 is directly connected, GigabitEthernet0/1</w:t>
      </w:r>
    </w:p>
    <w:p w14:paraId="6D81D889" w14:textId="180DA3D3" w:rsidR="0093296A" w:rsidRDefault="0093296A" w:rsidP="00FF2BDF">
      <w:pPr>
        <w:pStyle w:val="AnswerLineL50"/>
        <w:ind w:left="0"/>
      </w:pPr>
      <w:r>
        <w:t>e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</w:t>
      </w:r>
      <w:proofErr w:type="gramStart"/>
      <w:r>
        <w:t>into</w:t>
      </w:r>
      <w:proofErr w:type="gramEnd"/>
      <w:r>
        <w:t xml:space="preserve">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5D1CE24F" w14:textId="472AF17B" w:rsidR="000C1BC4" w:rsidRPr="000C1BC4" w:rsidRDefault="000C1BC4" w:rsidP="000C1BC4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</w:t>
      </w:r>
      <w:r w:rsidRPr="000C1BC4">
        <w:rPr>
          <w:b/>
          <w:bCs/>
          <w:color w:val="000000" w:themeColor="text1"/>
          <w:sz w:val="20"/>
          <w:szCs w:val="20"/>
        </w:rPr>
        <w:t xml:space="preserve">Serial0/0/0 10.10.1.2 </w:t>
      </w:r>
    </w:p>
    <w:p w14:paraId="412D0403" w14:textId="2FCDB21B" w:rsidR="0093296A" w:rsidRDefault="000C1BC4" w:rsidP="000C1BC4">
      <w:pPr>
        <w:pStyle w:val="AnswerLineL50"/>
        <w:numPr>
          <w:ilvl w:val="0"/>
          <w:numId w:val="5"/>
        </w:numPr>
      </w:pPr>
      <w:r>
        <w:rPr>
          <w:rFonts w:ascii="Times New Roman" w:hAnsi="Times New Roman"/>
          <w:bCs/>
          <w:color w:val="000000" w:themeColor="text1"/>
          <w:szCs w:val="20"/>
        </w:rPr>
        <w:t xml:space="preserve">         </w:t>
      </w:r>
      <w:r w:rsidRPr="000C1BC4">
        <w:rPr>
          <w:rFonts w:ascii="Times New Roman" w:hAnsi="Times New Roman"/>
          <w:bCs/>
          <w:color w:val="000000" w:themeColor="text1"/>
          <w:szCs w:val="20"/>
        </w:rPr>
        <w:t>Serial0/0/1 10.10.1.9</w:t>
      </w:r>
      <w:r w:rsidRPr="000C1BC4">
        <w:rPr>
          <w:bCs/>
          <w:color w:val="000000" w:themeColor="text1"/>
          <w:szCs w:val="20"/>
        </w:rPr>
        <w:t xml:space="preserve"> </w:t>
      </w:r>
      <w:r w:rsidR="0093296A">
        <w:t>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6940FD65" w:rsidR="00290231" w:rsidRDefault="000C1BC4" w:rsidP="00290231">
      <w:pPr>
        <w:pStyle w:val="AnswerLineL50"/>
      </w:pPr>
      <w:r w:rsidRPr="000C1BC4">
        <w:rPr>
          <w:color w:val="000000" w:themeColor="text1"/>
        </w:rPr>
        <w:t>The serial0/0/0 has the wrong IP configured; it should be 10.10.1.5</w:t>
      </w:r>
      <w:r w:rsidR="00290231" w:rsidRPr="000C1BC4">
        <w:rPr>
          <w:color w:val="000000" w:themeColor="text1"/>
        </w:rPr>
        <w:t xml:space="preserve">ype </w:t>
      </w:r>
      <w:r w:rsidR="00290231">
        <w:t>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48A3E0E7" w14:textId="169C8249" w:rsidR="000C1BC4" w:rsidRPr="00FF2BDF" w:rsidRDefault="000C1BC4" w:rsidP="00290231">
      <w:pPr>
        <w:pStyle w:val="BodyTextL50"/>
        <w:rPr>
          <w:b/>
          <w:bCs/>
        </w:rPr>
      </w:pPr>
      <w:r w:rsidRPr="00FF2BDF">
        <w:rPr>
          <w:b/>
          <w:bCs/>
        </w:rPr>
        <w:t xml:space="preserve">I’ll config the router R2’s s0/0/0 port and set the correct </w:t>
      </w:r>
      <w:proofErr w:type="spellStart"/>
      <w:r w:rsidRPr="00FF2BDF">
        <w:rPr>
          <w:b/>
          <w:bCs/>
        </w:rPr>
        <w:t>ip</w:t>
      </w:r>
      <w:proofErr w:type="spellEnd"/>
      <w:r w:rsidRPr="00FF2BDF">
        <w:rPr>
          <w:b/>
          <w:bCs/>
        </w:rPr>
        <w:t xml:space="preserve"> address.</w:t>
      </w:r>
    </w:p>
    <w:p w14:paraId="7DE23FCF" w14:textId="77777777" w:rsidR="000C1BC4" w:rsidRDefault="000C1BC4" w:rsidP="00290231">
      <w:pPr>
        <w:pStyle w:val="BodyTextL50"/>
      </w:pP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5BD62DE1" w14:textId="77777777" w:rsidR="000C1BC4" w:rsidRPr="00FF2BDF" w:rsidRDefault="000C1BC4" w:rsidP="000C1BC4">
      <w:pPr>
        <w:pStyle w:val="NormalWeb"/>
        <w:spacing w:before="0" w:beforeAutospacing="0" w:after="0" w:afterAutospacing="0"/>
        <w:rPr>
          <w:b/>
          <w:bCs/>
        </w:rPr>
      </w:pPr>
      <w:r w:rsidRPr="00FF2BDF">
        <w:rPr>
          <w:b/>
          <w:bCs/>
        </w:rPr>
        <w:t>R2#config t</w:t>
      </w:r>
    </w:p>
    <w:p w14:paraId="42AAFCB6" w14:textId="77777777" w:rsidR="000C1BC4" w:rsidRPr="00FF2BDF" w:rsidRDefault="000C1BC4" w:rsidP="000C1BC4">
      <w:pPr>
        <w:pStyle w:val="NormalWeb"/>
        <w:spacing w:before="0" w:beforeAutospacing="0" w:after="0" w:afterAutospacing="0"/>
        <w:rPr>
          <w:b/>
          <w:bCs/>
        </w:rPr>
      </w:pPr>
      <w:r w:rsidRPr="00FF2BDF">
        <w:rPr>
          <w:b/>
          <w:bCs/>
        </w:rPr>
        <w:t>Enter configuration commands, one per line. End with CNTL/Z.</w:t>
      </w:r>
    </w:p>
    <w:p w14:paraId="34ADA224" w14:textId="77777777" w:rsidR="000C1BC4" w:rsidRPr="00FF2BDF" w:rsidRDefault="000C1BC4" w:rsidP="000C1BC4">
      <w:pPr>
        <w:pStyle w:val="NormalWeb"/>
        <w:spacing w:before="0" w:beforeAutospacing="0" w:after="0" w:afterAutospacing="0"/>
        <w:rPr>
          <w:b/>
          <w:bCs/>
        </w:rPr>
      </w:pPr>
      <w:r w:rsidRPr="00FF2BDF">
        <w:rPr>
          <w:b/>
          <w:bCs/>
        </w:rPr>
        <w:t>R2(config)#int s0/0/0</w:t>
      </w:r>
    </w:p>
    <w:p w14:paraId="5FCE2DE4" w14:textId="0432189F" w:rsidR="000C1BC4" w:rsidRPr="00FF2BDF" w:rsidRDefault="000C1BC4" w:rsidP="000C1BC4">
      <w:pPr>
        <w:pStyle w:val="BodyTextL25"/>
        <w:ind w:left="0"/>
        <w:rPr>
          <w:b/>
          <w:bCs/>
        </w:rPr>
      </w:pPr>
      <w:r w:rsidRPr="00FF2BDF">
        <w:rPr>
          <w:b/>
          <w:bCs/>
        </w:rPr>
        <w:t>R2(config-</w:t>
      </w:r>
      <w:proofErr w:type="gramStart"/>
      <w:r w:rsidRPr="00FF2BDF">
        <w:rPr>
          <w:b/>
          <w:bCs/>
        </w:rPr>
        <w:t>if)#</w:t>
      </w:r>
      <w:proofErr w:type="gramEnd"/>
      <w:r w:rsidRPr="00FF2BDF">
        <w:rPr>
          <w:b/>
          <w:bCs/>
        </w:rPr>
        <w:t>ip add 10.10.1.5 255.255.255.252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3AD8630B" w14:textId="2C4934E7" w:rsidR="002475C8" w:rsidRDefault="002475C8" w:rsidP="00290231">
      <w:pPr>
        <w:pStyle w:val="BodyTextL50"/>
        <w:spacing w:before="0"/>
      </w:pPr>
      <w:r>
        <w:t>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01D0881C" w14:textId="77777777" w:rsidR="002475C8" w:rsidRDefault="002475C8" w:rsidP="002475C8"/>
    <w:p w14:paraId="49364454" w14:textId="2AF34382" w:rsidR="002475C8" w:rsidRPr="002475C8" w:rsidRDefault="002475C8" w:rsidP="002475C8">
      <w:r>
        <w:t>We solved the problem by configuring R2 properly. The method is given above. Solved prove:</w:t>
      </w:r>
    </w:p>
    <w:p w14:paraId="44D72911" w14:textId="5D52CA72" w:rsidR="002475C8" w:rsidRPr="002475C8" w:rsidRDefault="002475C8" w:rsidP="002475C8">
      <w:pPr>
        <w:pStyle w:val="SubStepNum"/>
      </w:pPr>
      <w:r w:rsidRPr="002475C8">
        <w:t>ping 10.10.1.18</w:t>
      </w:r>
    </w:p>
    <w:p w14:paraId="0D4F3DC2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400E104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Pinging 10.10.1.18 with 32 bytes of data:</w:t>
      </w:r>
    </w:p>
    <w:p w14:paraId="20C5305F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DD5ECA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Request timed out.</w:t>
      </w:r>
    </w:p>
    <w:p w14:paraId="128A40A8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time=3ms TTL=125</w:t>
      </w:r>
    </w:p>
    <w:p w14:paraId="5CDF1544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time=2ms TTL=125</w:t>
      </w:r>
    </w:p>
    <w:p w14:paraId="21FBC9A7" w14:textId="753FC04B" w:rsidR="002475C8" w:rsidRDefault="002475C8" w:rsidP="002475C8">
      <w:pPr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time=2ms TTL=125</w:t>
      </w:r>
    </w:p>
    <w:p w14:paraId="3EBF0DC3" w14:textId="77777777" w:rsidR="002475C8" w:rsidRDefault="002475C8" w:rsidP="002475C8">
      <w:pPr>
        <w:rPr>
          <w:rFonts w:ascii="Times New Roman" w:eastAsia="Times New Roman" w:hAnsi="Times New Roman"/>
          <w:sz w:val="24"/>
          <w:szCs w:val="24"/>
        </w:rPr>
      </w:pPr>
    </w:p>
    <w:p w14:paraId="49816AD4" w14:textId="5D159383" w:rsidR="002475C8" w:rsidRPr="002475C8" w:rsidRDefault="002475C8" w:rsidP="002475C8">
      <w:pPr>
        <w:pStyle w:val="NormalWeb"/>
        <w:spacing w:before="0" w:beforeAutospacing="0" w:after="0" w:afterAutospacing="0"/>
      </w:pPr>
      <w:r>
        <w:t>2)</w:t>
      </w:r>
      <w:r w:rsidRPr="002475C8">
        <w:t xml:space="preserve"> ping 10.10.1.18</w:t>
      </w:r>
    </w:p>
    <w:p w14:paraId="04EC280D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C936D0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Pinging 10.10.1.18 with 32 bytes of data:</w:t>
      </w:r>
    </w:p>
    <w:p w14:paraId="2C48BD54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D940B6A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Request timed out.</w:t>
      </w:r>
    </w:p>
    <w:p w14:paraId="3386E1C9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time=3ms TTL=125</w:t>
      </w:r>
    </w:p>
    <w:p w14:paraId="5890B4A9" w14:textId="77777777" w:rsidR="002475C8" w:rsidRPr="002475C8" w:rsidRDefault="002475C8" w:rsidP="002475C8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time=2ms TTL=125</w:t>
      </w:r>
    </w:p>
    <w:p w14:paraId="39B31B08" w14:textId="426F8CAA" w:rsidR="002475C8" w:rsidRPr="002475C8" w:rsidRDefault="002475C8" w:rsidP="002475C8">
      <w:r w:rsidRPr="002475C8">
        <w:rPr>
          <w:rFonts w:ascii="Times New Roman" w:eastAsia="Times New Roman" w:hAnsi="Times New Roman"/>
          <w:sz w:val="24"/>
          <w:szCs w:val="24"/>
        </w:rPr>
        <w:t>Reply from 10.10.1.18: bytes=32 time=2ms TTL=125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3538F7F4" w:rsidR="00E34EBE" w:rsidRPr="00401482" w:rsidRDefault="00401482" w:rsidP="00E34EBE">
      <w:pPr>
        <w:pStyle w:val="AnswerLineL50"/>
        <w:rPr>
          <w:b w:val="0"/>
          <w:bCs/>
          <w:color w:val="000000" w:themeColor="text1"/>
        </w:rPr>
      </w:pPr>
      <w:r w:rsidRPr="00401482">
        <w:rPr>
          <w:color w:val="000000" w:themeColor="text1"/>
        </w:rPr>
        <w:t>2001:DB8:1:3::2</w:t>
      </w:r>
      <w:r>
        <w:rPr>
          <w:color w:val="000000" w:themeColor="text1"/>
        </w:rPr>
        <w:t xml:space="preserve">    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179598E0" w:rsidR="00E34EBE" w:rsidRPr="00ED0AC4" w:rsidRDefault="00ED0AC4" w:rsidP="00ED0AC4">
      <w:pPr>
        <w:pStyle w:val="TableText"/>
        <w:ind w:firstLine="720"/>
        <w:rPr>
          <w:b/>
          <w:bCs/>
          <w:i/>
          <w:color w:val="7030A0"/>
        </w:rPr>
      </w:pPr>
      <w:r w:rsidRPr="00ED0AC4">
        <w:rPr>
          <w:b/>
          <w:bCs/>
        </w:rPr>
        <w:t>R3: 2001:db8:1:</w:t>
      </w:r>
      <w:proofErr w:type="gramStart"/>
      <w:r w:rsidRPr="00ED0AC4">
        <w:rPr>
          <w:b/>
          <w:bCs/>
        </w:rPr>
        <w:t>3::</w:t>
      </w:r>
      <w:proofErr w:type="gramEnd"/>
      <w:r w:rsidRPr="00ED0AC4">
        <w:rPr>
          <w:b/>
          <w:bCs/>
        </w:rPr>
        <w:t>2/64</w:t>
      </w:r>
      <w:r w:rsidR="00E34EBE">
        <w:t>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5C5083F8" w:rsidR="00E34EBE" w:rsidRDefault="00E31A44" w:rsidP="00E34EBE">
      <w:pPr>
        <w:pStyle w:val="BodyTextL50"/>
        <w:spacing w:before="0"/>
      </w:pPr>
      <w:r>
        <w:t>Is there a discrepancy?</w:t>
      </w:r>
      <w:r w:rsidR="0030394D">
        <w:t xml:space="preserve"> </w:t>
      </w:r>
      <w:r w:rsidR="0030394D" w:rsidRPr="0030394D">
        <w:rPr>
          <w:b/>
          <w:bCs/>
        </w:rPr>
        <w:t xml:space="preserve">No there </w:t>
      </w:r>
      <w:proofErr w:type="gramStart"/>
      <w:r w:rsidR="0030394D" w:rsidRPr="0030394D">
        <w:rPr>
          <w:b/>
          <w:bCs/>
        </w:rPr>
        <w:t>isn’t</w:t>
      </w:r>
      <w:proofErr w:type="gramEnd"/>
    </w:p>
    <w:p w14:paraId="102AF773" w14:textId="77777777" w:rsidR="0030394D" w:rsidRDefault="0030394D" w:rsidP="00E34EBE">
      <w:pPr>
        <w:pStyle w:val="BodyTextL50"/>
        <w:spacing w:before="0"/>
      </w:pP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3864990C" w:rsidR="00E34EBE" w:rsidRDefault="0030394D" w:rsidP="00E34EBE">
      <w:pPr>
        <w:pStyle w:val="AnswerLineL50"/>
      </w:pPr>
      <w:r w:rsidRPr="0030394D">
        <w:rPr>
          <w:color w:val="000000" w:themeColor="text1"/>
        </w:rPr>
        <w:t xml:space="preserve">In pc4, default gateway should be </w:t>
      </w:r>
      <w:r>
        <w:rPr>
          <w:color w:val="000000" w:themeColor="text1"/>
        </w:rPr>
        <w:t xml:space="preserve">FE80:3 as it is connected </w:t>
      </w:r>
      <w:proofErr w:type="gramStart"/>
      <w:r w:rsidRPr="0030394D">
        <w:rPr>
          <w:color w:val="000000" w:themeColor="text1"/>
        </w:rPr>
        <w:t xml:space="preserve">to </w:t>
      </w:r>
      <w:r w:rsidR="00E34EBE" w:rsidRPr="0030394D">
        <w:rPr>
          <w:color w:val="000000" w:themeColor="text1"/>
        </w:rPr>
        <w:t xml:space="preserve"> </w:t>
      </w:r>
      <w:r w:rsidRPr="0030394D">
        <w:rPr>
          <w:color w:val="000000" w:themeColor="text1"/>
        </w:rPr>
        <w:t>R</w:t>
      </w:r>
      <w:proofErr w:type="gramEnd"/>
      <w:r w:rsidRPr="0030394D">
        <w:rPr>
          <w:color w:val="000000" w:themeColor="text1"/>
        </w:rPr>
        <w:t>3</w:t>
      </w:r>
      <w:r w:rsidR="00E34EBE">
        <w:t>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4BA90B7B" w14:textId="741FE320" w:rsidR="0030394D" w:rsidRPr="00401482" w:rsidRDefault="0030394D" w:rsidP="00E34EBE">
      <w:pPr>
        <w:pStyle w:val="BodyTextL50"/>
        <w:rPr>
          <w:b/>
          <w:bCs/>
        </w:rPr>
      </w:pPr>
      <w:r w:rsidRPr="00401482">
        <w:rPr>
          <w:b/>
          <w:bCs/>
        </w:rPr>
        <w:t xml:space="preserve">I will configure the </w:t>
      </w:r>
      <w:proofErr w:type="spellStart"/>
      <w:r w:rsidRPr="00401482">
        <w:rPr>
          <w:b/>
          <w:bCs/>
        </w:rPr>
        <w:t>ip</w:t>
      </w:r>
      <w:proofErr w:type="spellEnd"/>
      <w:r w:rsidRPr="00401482">
        <w:rPr>
          <w:b/>
          <w:bCs/>
        </w:rPr>
        <w:t xml:space="preserve"> of pc</w:t>
      </w:r>
      <w:r w:rsidR="00401482">
        <w:rPr>
          <w:b/>
          <w:bCs/>
        </w:rPr>
        <w:t>4</w:t>
      </w:r>
      <w:r w:rsidRPr="00401482">
        <w:rPr>
          <w:b/>
          <w:bCs/>
        </w:rPr>
        <w:t xml:space="preserve"> and set the default gateway properly.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009CF660" w:rsidR="00E34EBE" w:rsidRPr="0030394D" w:rsidRDefault="00E34EBE" w:rsidP="00E34EBE">
      <w:pPr>
        <w:pStyle w:val="BodyTextL50"/>
        <w:spacing w:before="0"/>
        <w:rPr>
          <w:b/>
          <w:bCs/>
        </w:rPr>
      </w:pPr>
      <w:r>
        <w:t>Is the problem resolved?</w:t>
      </w:r>
      <w:r w:rsidR="0030394D">
        <w:t xml:space="preserve"> </w:t>
      </w:r>
      <w:r w:rsidR="0030394D" w:rsidRPr="0030394D">
        <w:rPr>
          <w:b/>
          <w:bCs/>
        </w:rPr>
        <w:t>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21FDCCF2" w14:textId="77777777" w:rsidR="0030394D" w:rsidRDefault="0030394D" w:rsidP="0030394D">
      <w:pPr>
        <w:pStyle w:val="NormalWeb"/>
        <w:spacing w:before="0" w:beforeAutospacing="0" w:after="0" w:afterAutospacing="0"/>
      </w:pPr>
    </w:p>
    <w:p w14:paraId="20AC2D2B" w14:textId="77777777" w:rsidR="0030394D" w:rsidRDefault="0030394D" w:rsidP="0030394D">
      <w:pPr>
        <w:pStyle w:val="NormalWeb"/>
        <w:spacing w:before="0" w:beforeAutospacing="0" w:after="0" w:afterAutospacing="0"/>
      </w:pPr>
      <w:r>
        <w:t>Pinging 2001:DB8:1:4::2 with 32 bytes of data:</w:t>
      </w:r>
    </w:p>
    <w:p w14:paraId="084D8884" w14:textId="77777777" w:rsidR="0030394D" w:rsidRDefault="0030394D" w:rsidP="0030394D">
      <w:pPr>
        <w:pStyle w:val="NormalWeb"/>
        <w:spacing w:before="0" w:beforeAutospacing="0" w:after="0" w:afterAutospacing="0"/>
      </w:pPr>
    </w:p>
    <w:p w14:paraId="217AE4C8" w14:textId="77777777" w:rsidR="0030394D" w:rsidRDefault="0030394D" w:rsidP="0030394D">
      <w:pPr>
        <w:pStyle w:val="NormalWeb"/>
        <w:spacing w:before="0" w:beforeAutospacing="0" w:after="0" w:afterAutospacing="0"/>
      </w:pPr>
      <w:r>
        <w:t>Reply from 2001:DB8:1:4::2: bytes=32 time=21ms TTL=125</w:t>
      </w:r>
    </w:p>
    <w:p w14:paraId="02A7824F" w14:textId="77777777" w:rsidR="0030394D" w:rsidRDefault="0030394D" w:rsidP="0030394D">
      <w:pPr>
        <w:pStyle w:val="NormalWeb"/>
        <w:spacing w:before="0" w:beforeAutospacing="0" w:after="0" w:afterAutospacing="0"/>
      </w:pPr>
      <w:r>
        <w:t>Reply from 2001:DB8:1:4::2: bytes=32 time=2ms TTL=125</w:t>
      </w:r>
    </w:p>
    <w:p w14:paraId="6F3EC645" w14:textId="77777777" w:rsidR="0030394D" w:rsidRDefault="0030394D" w:rsidP="0030394D">
      <w:pPr>
        <w:pStyle w:val="NormalWeb"/>
        <w:spacing w:before="0" w:beforeAutospacing="0" w:after="0" w:afterAutospacing="0"/>
      </w:pPr>
      <w:r>
        <w:t>Reply from 2001:DB8:1:4::2: bytes=32 time=2ms TTL=125</w:t>
      </w:r>
    </w:p>
    <w:p w14:paraId="6D16A699" w14:textId="77777777" w:rsidR="008F6B59" w:rsidRDefault="008F6B59" w:rsidP="0030394D">
      <w:pPr>
        <w:pStyle w:val="NormalWeb"/>
        <w:spacing w:before="0" w:beforeAutospacing="0" w:after="0" w:afterAutospacing="0"/>
      </w:pPr>
    </w:p>
    <w:p w14:paraId="03ED94AB" w14:textId="58E484E3" w:rsidR="008F6B59" w:rsidRDefault="008F6B59" w:rsidP="0030394D">
      <w:pPr>
        <w:pStyle w:val="NormalWeb"/>
        <w:spacing w:before="0" w:beforeAutospacing="0" w:after="0" w:afterAutospacing="0"/>
      </w:pPr>
      <w:r>
        <w:t>----</w:t>
      </w:r>
    </w:p>
    <w:p w14:paraId="3EDBB222" w14:textId="77777777" w:rsidR="008F6B59" w:rsidRDefault="008F6B59" w:rsidP="008F6B59">
      <w:pPr>
        <w:pStyle w:val="NormalWeb"/>
        <w:spacing w:before="0" w:beforeAutospacing="0" w:after="0" w:afterAutospacing="0"/>
      </w:pPr>
      <w:r>
        <w:t>ping 2001:DB8:1:1::2</w:t>
      </w:r>
    </w:p>
    <w:p w14:paraId="0D4D8976" w14:textId="77777777" w:rsidR="008F6B59" w:rsidRDefault="008F6B59" w:rsidP="008F6B59">
      <w:pPr>
        <w:pStyle w:val="NormalWeb"/>
        <w:spacing w:before="0" w:beforeAutospacing="0" w:after="0" w:afterAutospacing="0"/>
      </w:pPr>
    </w:p>
    <w:p w14:paraId="729F35CD" w14:textId="77777777" w:rsidR="008F6B59" w:rsidRDefault="008F6B59" w:rsidP="008F6B59">
      <w:pPr>
        <w:pStyle w:val="NormalWeb"/>
        <w:spacing w:before="0" w:beforeAutospacing="0" w:after="0" w:afterAutospacing="0"/>
      </w:pPr>
      <w:r>
        <w:t>Pinging 2001:DB8:1:1::2 with 32 bytes of data:</w:t>
      </w:r>
    </w:p>
    <w:p w14:paraId="60DFF3AE" w14:textId="77777777" w:rsidR="008F6B59" w:rsidRDefault="008F6B59" w:rsidP="008F6B59">
      <w:pPr>
        <w:pStyle w:val="NormalWeb"/>
        <w:spacing w:before="0" w:beforeAutospacing="0" w:after="0" w:afterAutospacing="0"/>
      </w:pPr>
    </w:p>
    <w:p w14:paraId="0A943DF2" w14:textId="77777777" w:rsidR="008F6B59" w:rsidRDefault="008F6B59" w:rsidP="008F6B59">
      <w:pPr>
        <w:pStyle w:val="NormalWeb"/>
        <w:spacing w:before="0" w:beforeAutospacing="0" w:after="0" w:afterAutospacing="0"/>
      </w:pPr>
      <w:r>
        <w:t>Reply from 2001:DB8:1:1::2: bytes=32 time=14ms TTL=125</w:t>
      </w:r>
    </w:p>
    <w:p w14:paraId="74191752" w14:textId="77777777" w:rsidR="008F6B59" w:rsidRDefault="008F6B59" w:rsidP="008F6B59">
      <w:pPr>
        <w:pStyle w:val="NormalWeb"/>
        <w:spacing w:before="0" w:beforeAutospacing="0" w:after="0" w:afterAutospacing="0"/>
      </w:pPr>
      <w:r>
        <w:t>Reply from 2001:DB8:1:1::2: bytes=32 time=2ms TTL=125</w:t>
      </w:r>
    </w:p>
    <w:p w14:paraId="01A09DA7" w14:textId="77777777" w:rsidR="008F6B59" w:rsidRDefault="008F6B59" w:rsidP="008F6B59">
      <w:pPr>
        <w:pStyle w:val="NormalWeb"/>
        <w:spacing w:before="0" w:beforeAutospacing="0" w:after="0" w:afterAutospacing="0"/>
      </w:pPr>
      <w:r>
        <w:t>Reply from 2001:DB8:1:1::2: bytes=32 time=2ms TTL=125</w:t>
      </w:r>
    </w:p>
    <w:p w14:paraId="6E5FF295" w14:textId="09CCC2B3" w:rsidR="008F6B59" w:rsidRDefault="008F6B59" w:rsidP="008F6B59">
      <w:pPr>
        <w:pStyle w:val="NormalWeb"/>
        <w:spacing w:before="0" w:beforeAutospacing="0" w:after="0" w:afterAutospacing="0"/>
      </w:pPr>
      <w:r>
        <w:t>Reply from 2001:DB8:1:1::2: bytes=32 time=2ms TTL=125</w:t>
      </w:r>
    </w:p>
    <w:p w14:paraId="04352DF0" w14:textId="56494066" w:rsidR="0046332E" w:rsidRPr="0030394D" w:rsidRDefault="0030394D" w:rsidP="0030394D">
      <w:pPr>
        <w:pStyle w:val="ConfigWindow"/>
        <w:rPr>
          <w:sz w:val="20"/>
          <w:szCs w:val="20"/>
        </w:rPr>
      </w:pPr>
      <w:r>
        <w:t>Reply from 2001:DB8:1:4::2: bytes=32 time=2ms TTL=125</w:t>
      </w:r>
    </w:p>
    <w:sectPr w:rsidR="0046332E" w:rsidRPr="0030394D" w:rsidSect="008739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61511" w14:textId="77777777" w:rsidR="00873919" w:rsidRDefault="00873919" w:rsidP="00710659">
      <w:pPr>
        <w:spacing w:after="0" w:line="240" w:lineRule="auto"/>
      </w:pPr>
      <w:r>
        <w:separator/>
      </w:r>
    </w:p>
    <w:p w14:paraId="310321EA" w14:textId="77777777" w:rsidR="00873919" w:rsidRDefault="00873919"/>
  </w:endnote>
  <w:endnote w:type="continuationSeparator" w:id="0">
    <w:p w14:paraId="021D81C4" w14:textId="77777777" w:rsidR="00873919" w:rsidRDefault="00873919" w:rsidP="00710659">
      <w:pPr>
        <w:spacing w:after="0" w:line="240" w:lineRule="auto"/>
      </w:pPr>
      <w:r>
        <w:continuationSeparator/>
      </w:r>
    </w:p>
    <w:p w14:paraId="4107F779" w14:textId="77777777" w:rsidR="00873919" w:rsidRDefault="00873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D035" w14:textId="38D5BE7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01482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E1DA" w14:textId="5E1D7ED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01482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F7B3" w14:textId="77777777" w:rsidR="00873919" w:rsidRDefault="00873919" w:rsidP="00710659">
      <w:pPr>
        <w:spacing w:after="0" w:line="240" w:lineRule="auto"/>
      </w:pPr>
      <w:r>
        <w:separator/>
      </w:r>
    </w:p>
    <w:p w14:paraId="73684985" w14:textId="77777777" w:rsidR="00873919" w:rsidRDefault="00873919"/>
  </w:footnote>
  <w:footnote w:type="continuationSeparator" w:id="0">
    <w:p w14:paraId="66B97A88" w14:textId="77777777" w:rsidR="00873919" w:rsidRDefault="00873919" w:rsidP="00710659">
      <w:pPr>
        <w:spacing w:after="0" w:line="240" w:lineRule="auto"/>
      </w:pPr>
      <w:r>
        <w:continuationSeparator/>
      </w:r>
    </w:p>
    <w:p w14:paraId="749EB0B0" w14:textId="77777777" w:rsidR="00873919" w:rsidRDefault="00873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28882533">
    <w:abstractNumId w:val="5"/>
  </w:num>
  <w:num w:numId="2" w16cid:durableId="150524434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03271568">
    <w:abstractNumId w:val="2"/>
  </w:num>
  <w:num w:numId="4" w16cid:durableId="190710805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74078344">
    <w:abstractNumId w:val="3"/>
  </w:num>
  <w:num w:numId="6" w16cid:durableId="783503233">
    <w:abstractNumId w:val="0"/>
  </w:num>
  <w:num w:numId="7" w16cid:durableId="1925607877">
    <w:abstractNumId w:val="1"/>
  </w:num>
  <w:num w:numId="8" w16cid:durableId="102821553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60014115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012297853">
    <w:abstractNumId w:val="6"/>
  </w:num>
  <w:num w:numId="11" w16cid:durableId="19980709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482117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BC4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5970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CE7"/>
    <w:rsid w:val="00231DCA"/>
    <w:rsid w:val="00235792"/>
    <w:rsid w:val="0023637D"/>
    <w:rsid w:val="00242E3A"/>
    <w:rsid w:val="00246492"/>
    <w:rsid w:val="002475C8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394D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482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286"/>
    <w:rsid w:val="005510BA"/>
    <w:rsid w:val="005538C8"/>
    <w:rsid w:val="00554B4E"/>
    <w:rsid w:val="00556C02"/>
    <w:rsid w:val="00561BB2"/>
    <w:rsid w:val="00563249"/>
    <w:rsid w:val="00570A65"/>
    <w:rsid w:val="00571A7F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096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919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2D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59"/>
    <w:rsid w:val="00903523"/>
    <w:rsid w:val="00906281"/>
    <w:rsid w:val="0090659A"/>
    <w:rsid w:val="00911080"/>
    <w:rsid w:val="00912500"/>
    <w:rsid w:val="0091350B"/>
    <w:rsid w:val="00915986"/>
    <w:rsid w:val="00917624"/>
    <w:rsid w:val="00917721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17A1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31AE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BBE"/>
    <w:rsid w:val="00C162C0"/>
    <w:rsid w:val="00C1712C"/>
    <w:rsid w:val="00C20634"/>
    <w:rsid w:val="00C212E0"/>
    <w:rsid w:val="00C23E16"/>
    <w:rsid w:val="00C27E37"/>
    <w:rsid w:val="00C32713"/>
    <w:rsid w:val="00C351B8"/>
    <w:rsid w:val="00C3747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C1C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ADF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AC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BDF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0C1B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097729"/>
    <w:rsid w:val="0017251E"/>
    <w:rsid w:val="002B0B8B"/>
    <w:rsid w:val="003E65F3"/>
    <w:rsid w:val="00413E54"/>
    <w:rsid w:val="00453253"/>
    <w:rsid w:val="004A172F"/>
    <w:rsid w:val="006F5D71"/>
    <w:rsid w:val="009347A8"/>
    <w:rsid w:val="00941429"/>
    <w:rsid w:val="009A1143"/>
    <w:rsid w:val="00C30D28"/>
    <w:rsid w:val="00C953E5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134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Shihab Muhtasim</cp:lastModifiedBy>
  <cp:revision>14</cp:revision>
  <cp:lastPrinted>2019-12-03T20:38:00Z</cp:lastPrinted>
  <dcterms:created xsi:type="dcterms:W3CDTF">2019-11-27T20:46:00Z</dcterms:created>
  <dcterms:modified xsi:type="dcterms:W3CDTF">2024-03-23T09:20:00Z</dcterms:modified>
</cp:coreProperties>
</file>